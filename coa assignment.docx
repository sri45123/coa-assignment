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AE7A6" w14:textId="74102AC6" w:rsidR="00BC72B9" w:rsidRDefault="00207365">
      <w:pPr>
        <w:pStyle w:val="Title"/>
      </w:pPr>
      <w:r>
        <w:t xml:space="preserve">COA  ASSIGNMENT </w:t>
      </w:r>
    </w:p>
    <w:p w14:paraId="07016C24" w14:textId="21A8DC58" w:rsidR="00BC72B9" w:rsidRDefault="006B066B" w:rsidP="00FE29B2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D74D90" wp14:editId="0A0999A1">
            <wp:simplePos x="0" y="0"/>
            <wp:positionH relativeFrom="column">
              <wp:posOffset>-24765</wp:posOffset>
            </wp:positionH>
            <wp:positionV relativeFrom="paragraph">
              <wp:posOffset>607695</wp:posOffset>
            </wp:positionV>
            <wp:extent cx="6462395" cy="2665095"/>
            <wp:effectExtent l="0" t="0" r="0" b="1905"/>
            <wp:wrapTopAndBottom/>
            <wp:docPr id="120669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95492" name="Picture 12066954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29B2">
        <w:t>1.</w:t>
      </w:r>
    </w:p>
    <w:p w14:paraId="18A5C45F" w14:textId="26F1B491" w:rsidR="00FE29B2" w:rsidRPr="00FE29B2" w:rsidRDefault="00FE29B2" w:rsidP="00FE29B2"/>
    <w:p w14:paraId="5C9E645D" w14:textId="18CEA404" w:rsidR="00BC72B9" w:rsidRDefault="00834C98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31BBD8" wp14:editId="1DD7A358">
            <wp:simplePos x="0" y="0"/>
            <wp:positionH relativeFrom="column">
              <wp:posOffset>-2540</wp:posOffset>
            </wp:positionH>
            <wp:positionV relativeFrom="paragraph">
              <wp:posOffset>201295</wp:posOffset>
            </wp:positionV>
            <wp:extent cx="6463665" cy="3768725"/>
            <wp:effectExtent l="0" t="0" r="0" b="3175"/>
            <wp:wrapTopAndBottom/>
            <wp:docPr id="813461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1161" name="Picture 813461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7D21F8" w14:textId="135757C4" w:rsidR="00BC72B9" w:rsidRDefault="00BC72B9"/>
    <w:p w14:paraId="3DF018EA" w14:textId="366B964D" w:rsidR="00B042CE" w:rsidRDefault="00B042CE">
      <w:r w:rsidRPr="00855D0C">
        <w:rPr>
          <w:sz w:val="36"/>
          <w:szCs w:val="36"/>
        </w:rPr>
        <w:lastRenderedPageBreak/>
        <w:t>2</w:t>
      </w:r>
      <w:r>
        <w:t>.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8B8133" wp14:editId="5797E77F">
            <wp:simplePos x="0" y="0"/>
            <wp:positionH relativeFrom="column">
              <wp:posOffset>0</wp:posOffset>
            </wp:positionH>
            <wp:positionV relativeFrom="paragraph">
              <wp:posOffset>424815</wp:posOffset>
            </wp:positionV>
            <wp:extent cx="6463665" cy="3121025"/>
            <wp:effectExtent l="0" t="0" r="0" b="3175"/>
            <wp:wrapTopAndBottom/>
            <wp:docPr id="1728797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97679" name="Picture 17287976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268BA" w14:textId="1FEA8432" w:rsidR="00B042CE" w:rsidRPr="00725957" w:rsidRDefault="00B042CE">
      <w:pPr>
        <w:rPr>
          <w:sz w:val="32"/>
          <w:szCs w:val="32"/>
        </w:rPr>
      </w:pPr>
      <w:r w:rsidRPr="00725957">
        <w:rPr>
          <w:sz w:val="32"/>
          <w:szCs w:val="32"/>
        </w:rPr>
        <w:t>Output:</w:t>
      </w:r>
    </w:p>
    <w:p w14:paraId="1F2BB831" w14:textId="34AA5F73" w:rsidR="00B042CE" w:rsidRDefault="00725957">
      <w:r>
        <w:rPr>
          <w:noProof/>
        </w:rPr>
        <w:drawing>
          <wp:anchor distT="0" distB="0" distL="114300" distR="114300" simplePos="0" relativeHeight="251662336" behindDoc="0" locked="0" layoutInCell="1" allowOverlap="1" wp14:anchorId="071C958C" wp14:editId="1311FB90">
            <wp:simplePos x="0" y="0"/>
            <wp:positionH relativeFrom="column">
              <wp:posOffset>0</wp:posOffset>
            </wp:positionH>
            <wp:positionV relativeFrom="paragraph">
              <wp:posOffset>416560</wp:posOffset>
            </wp:positionV>
            <wp:extent cx="6463665" cy="3272155"/>
            <wp:effectExtent l="0" t="0" r="0" b="4445"/>
            <wp:wrapTopAndBottom/>
            <wp:docPr id="1177509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9061" name="Picture 11775090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42CE">
      <w:footerReference w:type="default" r:id="rId11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91F74" w14:textId="77777777" w:rsidR="00207365" w:rsidRDefault="00207365">
      <w:pPr>
        <w:spacing w:after="0" w:line="240" w:lineRule="auto"/>
      </w:pPr>
      <w:r>
        <w:separator/>
      </w:r>
    </w:p>
  </w:endnote>
  <w:endnote w:type="continuationSeparator" w:id="0">
    <w:p w14:paraId="09A251C6" w14:textId="77777777" w:rsidR="00207365" w:rsidRDefault="0020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53F01" w14:textId="77777777" w:rsidR="00BC72B9" w:rsidRDefault="004A5574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D0AB4" w14:textId="77777777" w:rsidR="00207365" w:rsidRDefault="00207365">
      <w:pPr>
        <w:spacing w:after="0" w:line="240" w:lineRule="auto"/>
      </w:pPr>
      <w:r>
        <w:separator/>
      </w:r>
    </w:p>
  </w:footnote>
  <w:footnote w:type="continuationSeparator" w:id="0">
    <w:p w14:paraId="70E52911" w14:textId="77777777" w:rsidR="00207365" w:rsidRDefault="00207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964975">
    <w:abstractNumId w:val="8"/>
  </w:num>
  <w:num w:numId="2" w16cid:durableId="1380934597">
    <w:abstractNumId w:val="8"/>
  </w:num>
  <w:num w:numId="3" w16cid:durableId="1119376621">
    <w:abstractNumId w:val="9"/>
  </w:num>
  <w:num w:numId="4" w16cid:durableId="22611223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2065371094">
    <w:abstractNumId w:val="10"/>
  </w:num>
  <w:num w:numId="6" w16cid:durableId="646056010">
    <w:abstractNumId w:val="7"/>
  </w:num>
  <w:num w:numId="7" w16cid:durableId="1751153675">
    <w:abstractNumId w:val="6"/>
  </w:num>
  <w:num w:numId="8" w16cid:durableId="1043136595">
    <w:abstractNumId w:val="5"/>
  </w:num>
  <w:num w:numId="9" w16cid:durableId="2027516987">
    <w:abstractNumId w:val="4"/>
  </w:num>
  <w:num w:numId="10" w16cid:durableId="1617176103">
    <w:abstractNumId w:val="3"/>
  </w:num>
  <w:num w:numId="11" w16cid:durableId="974868676">
    <w:abstractNumId w:val="2"/>
  </w:num>
  <w:num w:numId="12" w16cid:durableId="484787707">
    <w:abstractNumId w:val="1"/>
  </w:num>
  <w:num w:numId="13" w16cid:durableId="1798177178">
    <w:abstractNumId w:val="0"/>
  </w:num>
  <w:num w:numId="14" w16cid:durableId="1466772552">
    <w:abstractNumId w:val="8"/>
    <w:lvlOverride w:ilvl="0">
      <w:startOverride w:val="1"/>
    </w:lvlOverride>
  </w:num>
  <w:num w:numId="15" w16cid:durableId="1533345989">
    <w:abstractNumId w:val="8"/>
  </w:num>
  <w:num w:numId="16" w16cid:durableId="1681199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5"/>
    <w:rsid w:val="00207365"/>
    <w:rsid w:val="002856D7"/>
    <w:rsid w:val="004A5574"/>
    <w:rsid w:val="006B066B"/>
    <w:rsid w:val="00725957"/>
    <w:rsid w:val="00834C98"/>
    <w:rsid w:val="00855D0C"/>
    <w:rsid w:val="00896890"/>
    <w:rsid w:val="00AA5589"/>
    <w:rsid w:val="00AF0651"/>
    <w:rsid w:val="00B042CE"/>
    <w:rsid w:val="00BC72B9"/>
    <w:rsid w:val="00DA2263"/>
    <w:rsid w:val="00F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E9D81"/>
  <w15:chartTrackingRefBased/>
  <w15:docId w15:val="{3E30227D-2E8B-E742-8378-A9146CD3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0EA0DC6-289B-4D4C-A1C3-C79D24C74B41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{D0EA0DC6-289B-4D4C-A1C3-C79D24C74B41}tf50002001.dotx</Template>
  <TotalTime>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Vsreedv@outlook.com</dc:creator>
  <cp:keywords/>
  <dc:description/>
  <cp:lastModifiedBy>Vsreedv@outlook.com</cp:lastModifiedBy>
  <cp:revision>2</cp:revision>
  <dcterms:created xsi:type="dcterms:W3CDTF">2024-08-13T17:45:00Z</dcterms:created>
  <dcterms:modified xsi:type="dcterms:W3CDTF">2024-08-13T17:45:00Z</dcterms:modified>
</cp:coreProperties>
</file>